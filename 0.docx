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1CEB" w14:textId="23E1EE15" w:rsidR="006A5CE8" w:rsidRPr="0038046B" w:rsidRDefault="00C04786" w:rsidP="0038046B">
      <w:pPr>
        <w:pStyle w:val="Heading2"/>
      </w:pPr>
      <w:r>
        <w:t>Tehtävänanto</w:t>
      </w:r>
    </w:p>
    <w:p w14:paraId="5E7C2985" w14:textId="46AC658A" w:rsidR="0038046B" w:rsidRDefault="008657C1" w:rsidP="0038046B">
      <w:pPr>
        <w:pStyle w:val="Body"/>
      </w:pPr>
      <w:r>
        <w:t xml:space="preserve">Aloitin kurssin ensimmäisen tehtävän tekemistä 18.1.2024. Tehtävänä on ottaa </w:t>
      </w:r>
      <w:proofErr w:type="spellStart"/>
      <w:r>
        <w:t>Azure</w:t>
      </w:r>
      <w:proofErr w:type="spellEnd"/>
      <w:r w:rsidR="00FE3372">
        <w:t xml:space="preserve"> pilvessä oleva </w:t>
      </w:r>
      <w:proofErr w:type="spellStart"/>
      <w:r w:rsidR="00FE3372">
        <w:t>windows</w:t>
      </w:r>
      <w:proofErr w:type="spellEnd"/>
      <w:r w:rsidR="00FE3372">
        <w:t xml:space="preserve"> palvelin käyttöön. </w:t>
      </w:r>
      <w:r w:rsidR="00B65067">
        <w:t xml:space="preserve">Tämän jälkeen virtuaalikoneelle/palvelimelle asennetaan </w:t>
      </w:r>
      <w:proofErr w:type="spellStart"/>
      <w:r w:rsidR="00B65067">
        <w:t>Hyper</w:t>
      </w:r>
      <w:r w:rsidR="00C04786">
        <w:t>V</w:t>
      </w:r>
      <w:proofErr w:type="spellEnd"/>
      <w:r w:rsidR="00C04786">
        <w:t xml:space="preserve"> virtualisointi sovellus.  </w:t>
      </w:r>
    </w:p>
    <w:p w14:paraId="2CF13F9C" w14:textId="46B9B18D" w:rsidR="00C04786" w:rsidRDefault="00C04786" w:rsidP="00C04786">
      <w:pPr>
        <w:pStyle w:val="Heading2"/>
      </w:pPr>
      <w:proofErr w:type="spellStart"/>
      <w:r>
        <w:t>Azurelab</w:t>
      </w:r>
      <w:proofErr w:type="spellEnd"/>
      <w:r>
        <w:t xml:space="preserve"> koneen käyttöönotto</w:t>
      </w:r>
    </w:p>
    <w:p w14:paraId="3A3338BA" w14:textId="325276B5" w:rsidR="00EB1633" w:rsidRDefault="006D1ED7" w:rsidP="00EB1633">
      <w:pPr>
        <w:pStyle w:val="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9AF02" wp14:editId="5114E696">
            <wp:simplePos x="0" y="0"/>
            <wp:positionH relativeFrom="column">
              <wp:posOffset>1184910</wp:posOffset>
            </wp:positionH>
            <wp:positionV relativeFrom="paragraph">
              <wp:posOffset>702945</wp:posOffset>
            </wp:positionV>
            <wp:extent cx="3435350" cy="3441700"/>
            <wp:effectExtent l="0" t="0" r="0" b="6350"/>
            <wp:wrapTopAndBottom/>
            <wp:docPr id="1586744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4491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4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1633">
        <w:t xml:space="preserve">Aloitan tehtävän käynnistämällä </w:t>
      </w:r>
      <w:proofErr w:type="spellStart"/>
      <w:r w:rsidR="00EB1633">
        <w:t>Azuren</w:t>
      </w:r>
      <w:proofErr w:type="spellEnd"/>
      <w:r w:rsidR="00EB1633">
        <w:t xml:space="preserve"> pilvessä toimivan virtuaalikoneen. Käynnistys onnistuu </w:t>
      </w:r>
      <w:proofErr w:type="spellStart"/>
      <w:r w:rsidR="00EB1633">
        <w:t>AzureLab</w:t>
      </w:r>
      <w:proofErr w:type="spellEnd"/>
      <w:r w:rsidR="00EB1633">
        <w:t xml:space="preserve"> nettisivuilta tai suoraan kurssin </w:t>
      </w:r>
      <w:proofErr w:type="spellStart"/>
      <w:r w:rsidR="00EB1633">
        <w:t>Teams</w:t>
      </w:r>
      <w:proofErr w:type="spellEnd"/>
      <w:r w:rsidR="00EB1633">
        <w:t xml:space="preserve"> </w:t>
      </w:r>
      <w:r w:rsidR="008A5805">
        <w:t>kanavasta</w:t>
      </w:r>
      <w:r w:rsidR="0003215F">
        <w:t xml:space="preserve">. </w:t>
      </w:r>
      <w:proofErr w:type="spellStart"/>
      <w:r w:rsidR="0003215F">
        <w:t>Teams</w:t>
      </w:r>
      <w:proofErr w:type="spellEnd"/>
      <w:r w:rsidR="0003215F">
        <w:t xml:space="preserve"> kanavassa on</w:t>
      </w:r>
      <w:r w:rsidR="00F91BAE">
        <w:t xml:space="preserve"> </w:t>
      </w:r>
      <w:r w:rsidR="008C6F63">
        <w:t xml:space="preserve">sivulehti missä </w:t>
      </w:r>
      <w:r w:rsidR="00524598">
        <w:t xml:space="preserve">voin käynnistää </w:t>
      </w:r>
      <w:proofErr w:type="spellStart"/>
      <w:r w:rsidR="00524598">
        <w:t>Azuren</w:t>
      </w:r>
      <w:proofErr w:type="spellEnd"/>
      <w:r w:rsidR="00524598">
        <w:t xml:space="preserve"> koneen. Käynnistyksessä kesti noin 3 minuuttia</w:t>
      </w:r>
      <w:r w:rsidR="00475C6D">
        <w:t xml:space="preserve">. </w:t>
      </w:r>
    </w:p>
    <w:p w14:paraId="00B9237E" w14:textId="5B333D48" w:rsidR="006B080D" w:rsidRDefault="00406BD7" w:rsidP="00CA2491">
      <w:pPr>
        <w:pStyle w:val="Body"/>
      </w:pPr>
      <w:r>
        <w:t>Tämän jälkeen latasin .</w:t>
      </w:r>
      <w:proofErr w:type="spellStart"/>
      <w:r>
        <w:t>rdp</w:t>
      </w:r>
      <w:proofErr w:type="spellEnd"/>
      <w:r>
        <w:t xml:space="preserve"> tiedoston millä voin ottaa yhteyden </w:t>
      </w:r>
      <w:proofErr w:type="spellStart"/>
      <w:r>
        <w:t>Azuren</w:t>
      </w:r>
      <w:proofErr w:type="spellEnd"/>
      <w:r>
        <w:t xml:space="preserve"> koneen</w:t>
      </w:r>
      <w:r w:rsidR="006B080D">
        <w:t xml:space="preserve">. Kirjautumistiedot </w:t>
      </w:r>
      <w:r w:rsidR="00CA2491">
        <w:t>oli ilmoitettu</w:t>
      </w:r>
      <w:r w:rsidR="006B080D">
        <w:t xml:space="preserve"> 0a ohjeis</w:t>
      </w:r>
      <w:r w:rsidR="00CA2491">
        <w:t>s</w:t>
      </w:r>
      <w:r w:rsidR="006B080D">
        <w:t xml:space="preserve">a. Kyseessä on yksinkertainen etäyhteys </w:t>
      </w:r>
      <w:proofErr w:type="spellStart"/>
      <w:r w:rsidR="006B080D">
        <w:t>windows</w:t>
      </w:r>
      <w:proofErr w:type="spellEnd"/>
      <w:r w:rsidR="006B080D">
        <w:t xml:space="preserve"> tietokoneelle.</w:t>
      </w:r>
    </w:p>
    <w:p w14:paraId="75A876AF" w14:textId="77777777" w:rsidR="00CA2491" w:rsidRDefault="00CA2491" w:rsidP="00CA2491">
      <w:pPr>
        <w:pStyle w:val="Body"/>
      </w:pPr>
    </w:p>
    <w:p w14:paraId="6E107A7C" w14:textId="77777777" w:rsidR="00CA2491" w:rsidRDefault="00CA2491" w:rsidP="00CA2491">
      <w:pPr>
        <w:pStyle w:val="Body"/>
      </w:pPr>
    </w:p>
    <w:p w14:paraId="3117A3BC" w14:textId="77777777" w:rsidR="00CA2491" w:rsidRDefault="00CA2491" w:rsidP="00CA2491">
      <w:pPr>
        <w:pStyle w:val="Body"/>
      </w:pPr>
    </w:p>
    <w:p w14:paraId="4F7D6231" w14:textId="77777777" w:rsidR="00CA2491" w:rsidRDefault="00CA2491" w:rsidP="00CA2491">
      <w:pPr>
        <w:pStyle w:val="Body"/>
      </w:pPr>
    </w:p>
    <w:p w14:paraId="31D8EBD5" w14:textId="77777777" w:rsidR="00CA2491" w:rsidRDefault="00CA2491" w:rsidP="00CA2491">
      <w:pPr>
        <w:pStyle w:val="Body"/>
      </w:pPr>
    </w:p>
    <w:p w14:paraId="745F2E0D" w14:textId="77777777" w:rsidR="00CA2491" w:rsidRDefault="00CA2491" w:rsidP="00CA2491">
      <w:pPr>
        <w:pStyle w:val="Body"/>
      </w:pPr>
    </w:p>
    <w:p w14:paraId="3E15E712" w14:textId="77777777" w:rsidR="00CA2491" w:rsidRDefault="00CA2491" w:rsidP="00CA2491">
      <w:pPr>
        <w:pStyle w:val="Body"/>
      </w:pPr>
    </w:p>
    <w:p w14:paraId="5C3C357E" w14:textId="77777777" w:rsidR="00CA2491" w:rsidRDefault="00CA2491" w:rsidP="00CA2491">
      <w:pPr>
        <w:pStyle w:val="Body"/>
      </w:pPr>
    </w:p>
    <w:p w14:paraId="63886B31" w14:textId="06233BBB" w:rsidR="006B080D" w:rsidRDefault="006B080D" w:rsidP="006B080D">
      <w:pPr>
        <w:pStyle w:val="Body"/>
        <w:ind w:left="0"/>
      </w:pPr>
      <w:proofErr w:type="spellStart"/>
      <w:r>
        <w:t>HyperV</w:t>
      </w:r>
      <w:proofErr w:type="spellEnd"/>
      <w:r w:rsidR="007E01B9">
        <w:t xml:space="preserve"> asennus</w:t>
      </w:r>
    </w:p>
    <w:p w14:paraId="3C56CD74" w14:textId="3F57AEE3" w:rsidR="007E01B9" w:rsidRDefault="00CA2491" w:rsidP="007E01B9">
      <w:pPr>
        <w:pStyle w:val="Body"/>
      </w:pPr>
      <w:r w:rsidRPr="0038046B">
        <w:drawing>
          <wp:anchor distT="0" distB="0" distL="114300" distR="114300" simplePos="0" relativeHeight="251658240" behindDoc="0" locked="0" layoutInCell="1" allowOverlap="1" wp14:anchorId="5DDEDDE9" wp14:editId="1EEDBE4E">
            <wp:simplePos x="0" y="0"/>
            <wp:positionH relativeFrom="column">
              <wp:posOffset>1064260</wp:posOffset>
            </wp:positionH>
            <wp:positionV relativeFrom="paragraph">
              <wp:posOffset>570865</wp:posOffset>
            </wp:positionV>
            <wp:extent cx="4540250" cy="2640330"/>
            <wp:effectExtent l="0" t="0" r="0" b="7620"/>
            <wp:wrapTopAndBottom/>
            <wp:docPr id="4920614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1421" name="Picture 1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1B9">
        <w:t>Azure</w:t>
      </w:r>
      <w:proofErr w:type="spellEnd"/>
      <w:r w:rsidR="007E01B9">
        <w:t xml:space="preserve"> koneen työpöydällä</w:t>
      </w:r>
      <w:r w:rsidR="00FA1CA1">
        <w:t xml:space="preserve"> on valmiiksi asennettu </w:t>
      </w:r>
      <w:proofErr w:type="spellStart"/>
      <w:r w:rsidR="00FA1CA1">
        <w:t>HyperV</w:t>
      </w:r>
      <w:proofErr w:type="spellEnd"/>
      <w:r w:rsidR="00FA1CA1">
        <w:t xml:space="preserve"> virtualisointiohjelman asennustiedost</w:t>
      </w:r>
      <w:r w:rsidR="004A17B0">
        <w:t>a</w:t>
      </w:r>
      <w:r w:rsidR="00FA1CA1">
        <w:t>. Suorittamalla .</w:t>
      </w:r>
      <w:proofErr w:type="spellStart"/>
      <w:r w:rsidR="00FA1CA1">
        <w:t>exe</w:t>
      </w:r>
      <w:proofErr w:type="spellEnd"/>
      <w:r w:rsidR="00FA1CA1">
        <w:t xml:space="preserve"> tiedosto</w:t>
      </w:r>
      <w:r>
        <w:t xml:space="preserve"> </w:t>
      </w:r>
      <w:proofErr w:type="spellStart"/>
      <w:r>
        <w:t>HyperV</w:t>
      </w:r>
      <w:proofErr w:type="spellEnd"/>
      <w:r>
        <w:t xml:space="preserve"> asentuu tietokoneelle.</w:t>
      </w:r>
    </w:p>
    <w:p w14:paraId="1DD0C61E" w14:textId="5F303C99" w:rsidR="00CA2491" w:rsidRDefault="00CA2491" w:rsidP="007E01B9">
      <w:pPr>
        <w:pStyle w:val="Body"/>
      </w:pPr>
      <w:r>
        <w:t>Asennuksen jälkeen virtuaalikoneelle pitää ottaa uusi etäyhteys.</w:t>
      </w:r>
    </w:p>
    <w:p w14:paraId="122213EA" w14:textId="39A4EBC9" w:rsidR="00CA2491" w:rsidRDefault="000F6BC0" w:rsidP="000F6BC0">
      <w:pPr>
        <w:pStyle w:val="Heading2"/>
      </w:pPr>
      <w:r>
        <w:t>Yhteenveto</w:t>
      </w:r>
    </w:p>
    <w:p w14:paraId="470E3DC4" w14:textId="027E6B5E" w:rsidR="000F6BC0" w:rsidRPr="000F6BC0" w:rsidRDefault="000F6BC0" w:rsidP="000F6BC0">
      <w:pPr>
        <w:pStyle w:val="Body"/>
      </w:pPr>
      <w:r>
        <w:t xml:space="preserve">Tehtävä </w:t>
      </w:r>
      <w:r w:rsidR="00DE16B1">
        <w:t>käsiteltiin minulla hyvin tuttuja juttuja. Ohjeet tukivat kertausta mutta hirveästi en uutta oppinut.</w:t>
      </w:r>
    </w:p>
    <w:p w14:paraId="5BACA20B" w14:textId="0CAD8706" w:rsidR="006D1ED7" w:rsidRPr="00EB1633" w:rsidRDefault="006D1ED7" w:rsidP="00EB1633">
      <w:pPr>
        <w:pStyle w:val="Body"/>
      </w:pPr>
    </w:p>
    <w:sectPr w:rsidR="006D1ED7" w:rsidRPr="00EB1633" w:rsidSect="000D630B">
      <w:headerReference w:type="default" r:id="rId10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B3E2" w14:textId="77777777" w:rsidR="000D630B" w:rsidRDefault="000D630B" w:rsidP="00850205">
      <w:pPr>
        <w:spacing w:after="0"/>
      </w:pPr>
      <w:r>
        <w:separator/>
      </w:r>
    </w:p>
  </w:endnote>
  <w:endnote w:type="continuationSeparator" w:id="0">
    <w:p w14:paraId="2AC46301" w14:textId="77777777" w:rsidR="000D630B" w:rsidRDefault="000D630B" w:rsidP="00850205">
      <w:pPr>
        <w:spacing w:after="0"/>
      </w:pPr>
      <w:r>
        <w:continuationSeparator/>
      </w:r>
    </w:p>
  </w:endnote>
  <w:endnote w:type="continuationNotice" w:id="1">
    <w:p w14:paraId="4B2D5687" w14:textId="77777777" w:rsidR="000D630B" w:rsidRDefault="000D63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8DA2" w14:textId="77777777" w:rsidR="000D630B" w:rsidRDefault="000D630B" w:rsidP="00850205">
      <w:pPr>
        <w:spacing w:after="0"/>
      </w:pPr>
      <w:r>
        <w:separator/>
      </w:r>
    </w:p>
  </w:footnote>
  <w:footnote w:type="continuationSeparator" w:id="0">
    <w:p w14:paraId="4D09A4B2" w14:textId="77777777" w:rsidR="000D630B" w:rsidRDefault="000D630B" w:rsidP="00850205">
      <w:pPr>
        <w:spacing w:after="0"/>
      </w:pPr>
      <w:r>
        <w:continuationSeparator/>
      </w:r>
    </w:p>
  </w:footnote>
  <w:footnote w:type="continuationNotice" w:id="1">
    <w:p w14:paraId="4DAC5109" w14:textId="77777777" w:rsidR="000D630B" w:rsidRDefault="000D630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313E" w14:textId="27D4A69E" w:rsidR="00700F1C" w:rsidRPr="002E7EDD" w:rsidRDefault="001A1D46" w:rsidP="00F45770">
    <w:pPr>
      <w:tabs>
        <w:tab w:val="left" w:pos="5216"/>
        <w:tab w:val="left" w:pos="9129"/>
      </w:tabs>
    </w:pPr>
    <w:r>
      <w:rPr>
        <w:rStyle w:val="Syttkentt"/>
      </w:rPr>
      <w:t>Fredrik Åkerlund</w:t>
    </w:r>
    <w:r w:rsidR="00700F1C" w:rsidRPr="00084382">
      <w:tab/>
    </w:r>
    <w:r>
      <w:rPr>
        <w:rStyle w:val="Bold"/>
      </w:rPr>
      <w:t>Tehtävä 0 raportti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4A17B0">
      <w:rPr>
        <w:noProof/>
      </w:rPr>
      <w:t>2</w:t>
    </w:r>
    <w:r w:rsidR="00227046">
      <w:rPr>
        <w:noProof/>
      </w:rPr>
      <w:fldChar w:fldCharType="end"/>
    </w:r>
    <w:r w:rsidR="00700F1C" w:rsidRPr="002E7EDD">
      <w:t>)</w:t>
    </w:r>
  </w:p>
  <w:p w14:paraId="4110C71A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60956D8F" w14:textId="59651248" w:rsidR="00670E03" w:rsidRPr="000F29E4" w:rsidRDefault="001A1D46" w:rsidP="00F45770">
    <w:pPr>
      <w:tabs>
        <w:tab w:val="left" w:pos="5216"/>
        <w:tab w:val="left" w:pos="9129"/>
      </w:tabs>
      <w:rPr>
        <w:lang w:val="en-US"/>
      </w:rPr>
    </w:pPr>
    <w:r>
      <w:rPr>
        <w:rStyle w:val="Syttkentt"/>
      </w:rPr>
      <w:t>ICI001AS2A-3008</w:t>
    </w:r>
    <w:r w:rsidR="00670E03"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0D630B">
      <w:rPr>
        <w:noProof/>
      </w:rPr>
      <w:t>18.1.2024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istParagraph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902448291">
    <w:abstractNumId w:val="2"/>
  </w:num>
  <w:num w:numId="2" w16cid:durableId="1730805901">
    <w:abstractNumId w:val="3"/>
  </w:num>
  <w:num w:numId="3" w16cid:durableId="1467359791">
    <w:abstractNumId w:val="1"/>
  </w:num>
  <w:num w:numId="4" w16cid:durableId="107324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0B"/>
    <w:rsid w:val="00021EEF"/>
    <w:rsid w:val="00026E65"/>
    <w:rsid w:val="0003215F"/>
    <w:rsid w:val="00037867"/>
    <w:rsid w:val="0004072B"/>
    <w:rsid w:val="000518FD"/>
    <w:rsid w:val="0005230A"/>
    <w:rsid w:val="000625A7"/>
    <w:rsid w:val="0006583A"/>
    <w:rsid w:val="000704E2"/>
    <w:rsid w:val="00074480"/>
    <w:rsid w:val="0007699C"/>
    <w:rsid w:val="00084382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1EF9"/>
    <w:rsid w:val="000D630B"/>
    <w:rsid w:val="000D7599"/>
    <w:rsid w:val="000E1EBC"/>
    <w:rsid w:val="000E7180"/>
    <w:rsid w:val="000F29E4"/>
    <w:rsid w:val="000F6BC0"/>
    <w:rsid w:val="000F700A"/>
    <w:rsid w:val="001018DD"/>
    <w:rsid w:val="00104F40"/>
    <w:rsid w:val="001062EF"/>
    <w:rsid w:val="00116F19"/>
    <w:rsid w:val="00117A0C"/>
    <w:rsid w:val="00120BB5"/>
    <w:rsid w:val="00122275"/>
    <w:rsid w:val="00131B8D"/>
    <w:rsid w:val="001409D3"/>
    <w:rsid w:val="00144FED"/>
    <w:rsid w:val="00151A4B"/>
    <w:rsid w:val="00157FB7"/>
    <w:rsid w:val="00183597"/>
    <w:rsid w:val="001855A5"/>
    <w:rsid w:val="00185B3E"/>
    <w:rsid w:val="00191CA9"/>
    <w:rsid w:val="001942DB"/>
    <w:rsid w:val="001A1302"/>
    <w:rsid w:val="001A1D46"/>
    <w:rsid w:val="001A474D"/>
    <w:rsid w:val="001B0334"/>
    <w:rsid w:val="001B21F2"/>
    <w:rsid w:val="001B560A"/>
    <w:rsid w:val="001D54CB"/>
    <w:rsid w:val="001E1228"/>
    <w:rsid w:val="001E2737"/>
    <w:rsid w:val="001E2984"/>
    <w:rsid w:val="001E339B"/>
    <w:rsid w:val="001F42A7"/>
    <w:rsid w:val="001F5667"/>
    <w:rsid w:val="00203DE8"/>
    <w:rsid w:val="00211024"/>
    <w:rsid w:val="00212C6F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76853"/>
    <w:rsid w:val="002901B9"/>
    <w:rsid w:val="00293B0E"/>
    <w:rsid w:val="00293F13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2E7EDD"/>
    <w:rsid w:val="00300B16"/>
    <w:rsid w:val="00310B74"/>
    <w:rsid w:val="003129CC"/>
    <w:rsid w:val="00335373"/>
    <w:rsid w:val="00340C31"/>
    <w:rsid w:val="00362079"/>
    <w:rsid w:val="003646A5"/>
    <w:rsid w:val="00372E83"/>
    <w:rsid w:val="0038046B"/>
    <w:rsid w:val="00395AC4"/>
    <w:rsid w:val="003A2FDC"/>
    <w:rsid w:val="003A38F4"/>
    <w:rsid w:val="003C000B"/>
    <w:rsid w:val="003C1541"/>
    <w:rsid w:val="003D4525"/>
    <w:rsid w:val="003D67A8"/>
    <w:rsid w:val="003E5FA3"/>
    <w:rsid w:val="003F16A5"/>
    <w:rsid w:val="003F6815"/>
    <w:rsid w:val="003F68CB"/>
    <w:rsid w:val="004046B7"/>
    <w:rsid w:val="00404A78"/>
    <w:rsid w:val="00406BD7"/>
    <w:rsid w:val="00415DD0"/>
    <w:rsid w:val="0042002C"/>
    <w:rsid w:val="004206AF"/>
    <w:rsid w:val="0043633D"/>
    <w:rsid w:val="00445558"/>
    <w:rsid w:val="00465AC6"/>
    <w:rsid w:val="00467CAC"/>
    <w:rsid w:val="004759E9"/>
    <w:rsid w:val="00475C6D"/>
    <w:rsid w:val="0047705C"/>
    <w:rsid w:val="004919B5"/>
    <w:rsid w:val="004936DE"/>
    <w:rsid w:val="00493DD9"/>
    <w:rsid w:val="004A17B0"/>
    <w:rsid w:val="004A28DF"/>
    <w:rsid w:val="004B3EBA"/>
    <w:rsid w:val="004C673E"/>
    <w:rsid w:val="004F1E84"/>
    <w:rsid w:val="004F6C82"/>
    <w:rsid w:val="005046DA"/>
    <w:rsid w:val="00504A88"/>
    <w:rsid w:val="005104EE"/>
    <w:rsid w:val="0051469E"/>
    <w:rsid w:val="00524267"/>
    <w:rsid w:val="00524598"/>
    <w:rsid w:val="0052596B"/>
    <w:rsid w:val="005269FE"/>
    <w:rsid w:val="00532B7B"/>
    <w:rsid w:val="00547F8F"/>
    <w:rsid w:val="00552EDC"/>
    <w:rsid w:val="005653E4"/>
    <w:rsid w:val="00577F51"/>
    <w:rsid w:val="00583896"/>
    <w:rsid w:val="00584932"/>
    <w:rsid w:val="00584A55"/>
    <w:rsid w:val="005A2179"/>
    <w:rsid w:val="005A6C42"/>
    <w:rsid w:val="005B3BC8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3741"/>
    <w:rsid w:val="0064593B"/>
    <w:rsid w:val="0066088B"/>
    <w:rsid w:val="00665F66"/>
    <w:rsid w:val="00670423"/>
    <w:rsid w:val="00670E03"/>
    <w:rsid w:val="00677C96"/>
    <w:rsid w:val="006A0B59"/>
    <w:rsid w:val="006A5CE8"/>
    <w:rsid w:val="006B080D"/>
    <w:rsid w:val="006B1C60"/>
    <w:rsid w:val="006C4A40"/>
    <w:rsid w:val="006C64D6"/>
    <w:rsid w:val="006C74D6"/>
    <w:rsid w:val="006D1ED7"/>
    <w:rsid w:val="006D21A3"/>
    <w:rsid w:val="006E2B75"/>
    <w:rsid w:val="006E32C7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76AD"/>
    <w:rsid w:val="007665B5"/>
    <w:rsid w:val="00773233"/>
    <w:rsid w:val="007872E2"/>
    <w:rsid w:val="00787DDD"/>
    <w:rsid w:val="00795A24"/>
    <w:rsid w:val="00797BEB"/>
    <w:rsid w:val="007A1C21"/>
    <w:rsid w:val="007B0697"/>
    <w:rsid w:val="007B41A7"/>
    <w:rsid w:val="007B6081"/>
    <w:rsid w:val="007E01B9"/>
    <w:rsid w:val="007F4116"/>
    <w:rsid w:val="0081301E"/>
    <w:rsid w:val="00817936"/>
    <w:rsid w:val="0082330D"/>
    <w:rsid w:val="008270FB"/>
    <w:rsid w:val="008343D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57C1"/>
    <w:rsid w:val="008679FC"/>
    <w:rsid w:val="008744C3"/>
    <w:rsid w:val="00897988"/>
    <w:rsid w:val="008A3184"/>
    <w:rsid w:val="008A5805"/>
    <w:rsid w:val="008B2445"/>
    <w:rsid w:val="008C6F63"/>
    <w:rsid w:val="008D017B"/>
    <w:rsid w:val="008D253D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4245"/>
    <w:rsid w:val="00913D88"/>
    <w:rsid w:val="009144F1"/>
    <w:rsid w:val="0092423F"/>
    <w:rsid w:val="009243E4"/>
    <w:rsid w:val="00946133"/>
    <w:rsid w:val="009467A9"/>
    <w:rsid w:val="009557A4"/>
    <w:rsid w:val="009636E7"/>
    <w:rsid w:val="00964042"/>
    <w:rsid w:val="009653BC"/>
    <w:rsid w:val="00991F88"/>
    <w:rsid w:val="009A0658"/>
    <w:rsid w:val="009B5211"/>
    <w:rsid w:val="009D0520"/>
    <w:rsid w:val="009D70DB"/>
    <w:rsid w:val="009E1E3C"/>
    <w:rsid w:val="009F3319"/>
    <w:rsid w:val="00A0411F"/>
    <w:rsid w:val="00A0478A"/>
    <w:rsid w:val="00A1016F"/>
    <w:rsid w:val="00A249B9"/>
    <w:rsid w:val="00A30931"/>
    <w:rsid w:val="00A42202"/>
    <w:rsid w:val="00A43119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B00EAE"/>
    <w:rsid w:val="00B12676"/>
    <w:rsid w:val="00B139C4"/>
    <w:rsid w:val="00B1480B"/>
    <w:rsid w:val="00B23B10"/>
    <w:rsid w:val="00B313A5"/>
    <w:rsid w:val="00B315FD"/>
    <w:rsid w:val="00B43D58"/>
    <w:rsid w:val="00B567BB"/>
    <w:rsid w:val="00B61A76"/>
    <w:rsid w:val="00B65067"/>
    <w:rsid w:val="00B70202"/>
    <w:rsid w:val="00B81AF4"/>
    <w:rsid w:val="00B822EC"/>
    <w:rsid w:val="00B828D0"/>
    <w:rsid w:val="00B82D6E"/>
    <w:rsid w:val="00B859EA"/>
    <w:rsid w:val="00B879FB"/>
    <w:rsid w:val="00B94648"/>
    <w:rsid w:val="00B94D28"/>
    <w:rsid w:val="00B96219"/>
    <w:rsid w:val="00BA047F"/>
    <w:rsid w:val="00BA42AE"/>
    <w:rsid w:val="00BA4EB8"/>
    <w:rsid w:val="00BA7F14"/>
    <w:rsid w:val="00BB5378"/>
    <w:rsid w:val="00BC28E6"/>
    <w:rsid w:val="00BD29B7"/>
    <w:rsid w:val="00BE4C4E"/>
    <w:rsid w:val="00BF206E"/>
    <w:rsid w:val="00C04786"/>
    <w:rsid w:val="00C050B6"/>
    <w:rsid w:val="00C0596C"/>
    <w:rsid w:val="00C167FE"/>
    <w:rsid w:val="00C37C16"/>
    <w:rsid w:val="00C532CB"/>
    <w:rsid w:val="00C57208"/>
    <w:rsid w:val="00C611D6"/>
    <w:rsid w:val="00C65B1D"/>
    <w:rsid w:val="00C83B7D"/>
    <w:rsid w:val="00C914C0"/>
    <w:rsid w:val="00C927AC"/>
    <w:rsid w:val="00CA2491"/>
    <w:rsid w:val="00CA734A"/>
    <w:rsid w:val="00CB6B93"/>
    <w:rsid w:val="00CC120B"/>
    <w:rsid w:val="00CC31B0"/>
    <w:rsid w:val="00CC583D"/>
    <w:rsid w:val="00CD1B0C"/>
    <w:rsid w:val="00CE21B8"/>
    <w:rsid w:val="00CE23D6"/>
    <w:rsid w:val="00CE61FB"/>
    <w:rsid w:val="00D0374B"/>
    <w:rsid w:val="00D04FC1"/>
    <w:rsid w:val="00D277DA"/>
    <w:rsid w:val="00D35184"/>
    <w:rsid w:val="00D46B84"/>
    <w:rsid w:val="00D654B5"/>
    <w:rsid w:val="00D66835"/>
    <w:rsid w:val="00D707D0"/>
    <w:rsid w:val="00D75712"/>
    <w:rsid w:val="00D77939"/>
    <w:rsid w:val="00D9194D"/>
    <w:rsid w:val="00DA2B54"/>
    <w:rsid w:val="00DB57D8"/>
    <w:rsid w:val="00DB5839"/>
    <w:rsid w:val="00DB7F66"/>
    <w:rsid w:val="00DC400E"/>
    <w:rsid w:val="00DD357B"/>
    <w:rsid w:val="00DD7B5A"/>
    <w:rsid w:val="00DE03BB"/>
    <w:rsid w:val="00DE16B1"/>
    <w:rsid w:val="00DF4293"/>
    <w:rsid w:val="00E25D55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6E65"/>
    <w:rsid w:val="00E87860"/>
    <w:rsid w:val="00EA1B4F"/>
    <w:rsid w:val="00EB1633"/>
    <w:rsid w:val="00EB6026"/>
    <w:rsid w:val="00EC0F48"/>
    <w:rsid w:val="00EE0FA0"/>
    <w:rsid w:val="00EE4754"/>
    <w:rsid w:val="00EE496E"/>
    <w:rsid w:val="00EF62A8"/>
    <w:rsid w:val="00F0042C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6569E"/>
    <w:rsid w:val="00F732A4"/>
    <w:rsid w:val="00F91BAE"/>
    <w:rsid w:val="00FA1CA1"/>
    <w:rsid w:val="00FB0E3A"/>
    <w:rsid w:val="00FB4CE0"/>
    <w:rsid w:val="00FB5FDD"/>
    <w:rsid w:val="00FC27AB"/>
    <w:rsid w:val="00FE262A"/>
    <w:rsid w:val="00FE3372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22FD337"/>
  <w15:chartTrackingRefBased/>
  <w15:docId w15:val="{22074137-E632-4881-B156-BF5E3221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"/>
    <w:link w:val="Heading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"/>
    <w:link w:val="Heading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Body"/>
    <w:link w:val="Heading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B2445"/>
    <w:rPr>
      <w:rFonts w:ascii="Arial" w:eastAsiaTheme="majorEastAsia" w:hAnsi="Arial" w:cstheme="majorBidi"/>
      <w:szCs w:val="26"/>
    </w:rPr>
  </w:style>
  <w:style w:type="paragraph" w:styleId="ListParagraph">
    <w:name w:val="List Paragraph"/>
    <w:basedOn w:val="Normal"/>
    <w:uiPriority w:val="6"/>
    <w:qFormat/>
    <w:rsid w:val="00FE262A"/>
    <w:pPr>
      <w:numPr>
        <w:numId w:val="4"/>
      </w:numPr>
      <w:ind w:left="2965" w:hanging="357"/>
    </w:pPr>
  </w:style>
  <w:style w:type="table" w:styleId="TableGrid">
    <w:name w:val="Table Grid"/>
    <w:basedOn w:val="TableNormal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020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l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DefaultParagraphFont"/>
    <w:link w:val="Body"/>
    <w:rsid w:val="00F4577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Caption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NoSpacing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laceholderText">
    <w:name w:val="Placeholder Text"/>
    <w:basedOn w:val="DefaultParagraphFont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DefaultParagraphFont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DefaultParagraphFont"/>
    <w:uiPriority w:val="1"/>
    <w:rsid w:val="00B859EA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r\OneDrive%20-%20Haaga-Helia%20Oy%20Ab\Tietojenk&#228;sittely\Pohjat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Harjoitustyo-template.dotx</Template>
  <TotalTime>40</TotalTime>
  <Pages>2</Pages>
  <Words>117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Tehtävänraportointi</dc:title>
  <dc:subject/>
  <dc:creator>Fredrik Åkerlund</dc:creator>
  <cp:keywords/>
  <dc:description/>
  <cp:lastModifiedBy>Åkerlund Fredrik</cp:lastModifiedBy>
  <cp:revision>26</cp:revision>
  <dcterms:created xsi:type="dcterms:W3CDTF">2024-01-18T16:49:00Z</dcterms:created>
  <dcterms:modified xsi:type="dcterms:W3CDTF">2024-01-18T18:02:00Z</dcterms:modified>
</cp:coreProperties>
</file>